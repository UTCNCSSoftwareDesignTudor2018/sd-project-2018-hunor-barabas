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A1595A">
      <w:pPr>
        <w:pStyle w:val="Title"/>
        <w:jc w:val="right"/>
        <w:rPr>
          <w:rFonts w:ascii="Times New Roman" w:hAnsi="Times New Roman"/>
        </w:rPr>
      </w:pPr>
      <w:proofErr w:type="spellStart"/>
      <w:r>
        <w:t>Cryptocurrency</w:t>
      </w:r>
      <w:proofErr w:type="spellEnd"/>
      <w:r>
        <w:t xml:space="preserve"> Market Simulator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:rsidTr="005C0FDD">
        <w:trPr>
          <w:trHeight w:val="399"/>
        </w:trPr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C0FDD">
            <w:pPr>
              <w:pStyle w:val="Tabletext"/>
            </w:pPr>
            <w:r>
              <w:t>&lt;21/03/18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5C0FDD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5C0FDD">
            <w:pPr>
              <w:pStyle w:val="Tabletext"/>
            </w:pPr>
            <w:r>
              <w:t>Initial definition of the use-case model</w:t>
            </w:r>
          </w:p>
        </w:tc>
        <w:tc>
          <w:tcPr>
            <w:tcW w:w="2304" w:type="dxa"/>
          </w:tcPr>
          <w:p w:rsidR="008C4393" w:rsidRPr="00D047E9" w:rsidRDefault="005C0FDD">
            <w:pPr>
              <w:pStyle w:val="Tabletext"/>
            </w:pPr>
            <w:proofErr w:type="spellStart"/>
            <w:r>
              <w:t>Barabas</w:t>
            </w:r>
            <w:proofErr w:type="spellEnd"/>
            <w:r>
              <w:t xml:space="preserve"> </w:t>
            </w:r>
            <w:proofErr w:type="spellStart"/>
            <w:r>
              <w:t>Hunor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166E9">
        <w:lastRenderedPageBreak/>
        <w:fldChar w:fldCharType="begin"/>
      </w:r>
      <w:r w:rsidR="007166E9">
        <w:instrText xml:space="preserve">title  \* Mergeformat </w:instrText>
      </w:r>
      <w:r w:rsidR="007166E9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166E9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A1595A" w:rsidRDefault="00A1595A" w:rsidP="00A1595A">
      <w:pPr>
        <w:pStyle w:val="BodyText"/>
      </w:pPr>
    </w:p>
    <w:p w:rsidR="00A1595A" w:rsidRPr="005C0FDD" w:rsidRDefault="00A1595A" w:rsidP="00A1595A">
      <w:pPr>
        <w:spacing w:line="240" w:lineRule="auto"/>
        <w:ind w:firstLine="720"/>
        <w:jc w:val="both"/>
        <w:rPr>
          <w:b/>
          <w:color w:val="000000" w:themeColor="text1"/>
          <w:sz w:val="24"/>
        </w:rPr>
      </w:pPr>
      <w:r w:rsidRPr="005C0FDD">
        <w:rPr>
          <w:b/>
          <w:color w:val="000000" w:themeColor="text1"/>
          <w:sz w:val="24"/>
        </w:rPr>
        <w:t xml:space="preserve">Use case: </w:t>
      </w:r>
      <w:r w:rsidRPr="005C0FDD">
        <w:rPr>
          <w:b/>
          <w:color w:val="000000" w:themeColor="text1"/>
          <w:sz w:val="24"/>
        </w:rPr>
        <w:t>Buy BTC</w:t>
      </w:r>
    </w:p>
    <w:p w:rsidR="00A1595A" w:rsidRPr="005C0FDD" w:rsidRDefault="00A1595A" w:rsidP="00A1595A">
      <w:pPr>
        <w:spacing w:line="240" w:lineRule="auto"/>
        <w:ind w:firstLine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Level: </w:t>
      </w:r>
      <w:r w:rsidRPr="005C0FDD">
        <w:rPr>
          <w:color w:val="000000" w:themeColor="text1"/>
          <w:sz w:val="24"/>
        </w:rPr>
        <w:t>user-goal level</w:t>
      </w:r>
    </w:p>
    <w:p w:rsidR="00A1595A" w:rsidRPr="005C0FDD" w:rsidRDefault="00A1595A" w:rsidP="00A1595A">
      <w:pPr>
        <w:spacing w:line="240" w:lineRule="auto"/>
        <w:ind w:firstLine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Primary actor: </w:t>
      </w:r>
      <w:r w:rsidRPr="005C0FDD">
        <w:rPr>
          <w:color w:val="000000" w:themeColor="text1"/>
          <w:sz w:val="24"/>
        </w:rPr>
        <w:t>End User</w:t>
      </w: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Main success scenario: </w:t>
      </w:r>
    </w:p>
    <w:p w:rsidR="00A1595A" w:rsidRPr="005C0FDD" w:rsidRDefault="00A1595A" w:rsidP="00A1595A">
      <w:pPr>
        <w:numPr>
          <w:ilvl w:val="0"/>
          <w:numId w:val="25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User Selects an amount to buy</w:t>
      </w:r>
    </w:p>
    <w:p w:rsidR="00A1595A" w:rsidRPr="005C0FDD" w:rsidRDefault="00A1595A" w:rsidP="00A1595A">
      <w:pPr>
        <w:numPr>
          <w:ilvl w:val="0"/>
          <w:numId w:val="25"/>
        </w:numPr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5C0FDD">
        <w:rPr>
          <w:color w:val="000000" w:themeColor="text1"/>
          <w:sz w:val="24"/>
        </w:rPr>
        <w:t>He/She</w:t>
      </w:r>
      <w:proofErr w:type="spellEnd"/>
      <w:r w:rsidRPr="005C0FDD">
        <w:rPr>
          <w:color w:val="000000" w:themeColor="text1"/>
          <w:sz w:val="24"/>
        </w:rPr>
        <w:t xml:space="preserve"> has sufficient amount of USD</w:t>
      </w:r>
    </w:p>
    <w:p w:rsidR="00A1595A" w:rsidRPr="005C0FDD" w:rsidRDefault="00A1595A" w:rsidP="00A1595A">
      <w:pPr>
        <w:numPr>
          <w:ilvl w:val="0"/>
          <w:numId w:val="25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He initiates the buy order</w:t>
      </w:r>
    </w:p>
    <w:p w:rsidR="00A1595A" w:rsidRPr="005C0FDD" w:rsidRDefault="00A1595A" w:rsidP="00A1595A">
      <w:pPr>
        <w:numPr>
          <w:ilvl w:val="0"/>
          <w:numId w:val="25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Balance update according to current price of BTC and amount specified</w:t>
      </w: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Extensions: </w:t>
      </w:r>
      <w:r w:rsidRPr="005C0FDD">
        <w:rPr>
          <w:color w:val="000000" w:themeColor="text1"/>
          <w:sz w:val="24"/>
        </w:rPr>
        <w:t>Failure in case of insufficient number of USD</w:t>
      </w: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</w:p>
    <w:p w:rsidR="00A1595A" w:rsidRPr="005C0FDD" w:rsidRDefault="00A1595A" w:rsidP="00A1595A">
      <w:pPr>
        <w:spacing w:line="240" w:lineRule="auto"/>
        <w:ind w:firstLine="720"/>
        <w:jc w:val="both"/>
        <w:rPr>
          <w:b/>
          <w:color w:val="000000" w:themeColor="text1"/>
          <w:sz w:val="24"/>
        </w:rPr>
      </w:pPr>
      <w:r w:rsidRPr="005C0FDD">
        <w:rPr>
          <w:b/>
          <w:color w:val="000000" w:themeColor="text1"/>
          <w:sz w:val="24"/>
        </w:rPr>
        <w:t xml:space="preserve">Use case: </w:t>
      </w:r>
      <w:r w:rsidRPr="005C0FDD">
        <w:rPr>
          <w:b/>
          <w:color w:val="000000" w:themeColor="text1"/>
          <w:sz w:val="24"/>
        </w:rPr>
        <w:t>Sell BTC</w:t>
      </w:r>
    </w:p>
    <w:p w:rsidR="00A1595A" w:rsidRPr="005C0FDD" w:rsidRDefault="00A1595A" w:rsidP="00A1595A">
      <w:pPr>
        <w:spacing w:line="240" w:lineRule="auto"/>
        <w:ind w:firstLine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Level: user-goal level</w:t>
      </w:r>
    </w:p>
    <w:p w:rsidR="00A1595A" w:rsidRPr="005C0FDD" w:rsidRDefault="00A1595A" w:rsidP="00A1595A">
      <w:pPr>
        <w:spacing w:line="240" w:lineRule="auto"/>
        <w:ind w:firstLine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Primary actor: End User</w:t>
      </w: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Main success scenario: </w:t>
      </w:r>
    </w:p>
    <w:p w:rsidR="00A1595A" w:rsidRPr="005C0FDD" w:rsidRDefault="00A1595A" w:rsidP="00A1595A">
      <w:pPr>
        <w:numPr>
          <w:ilvl w:val="0"/>
          <w:numId w:val="24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User Selects an amount to </w:t>
      </w:r>
      <w:r w:rsidRPr="005C0FDD">
        <w:rPr>
          <w:color w:val="000000" w:themeColor="text1"/>
          <w:sz w:val="24"/>
        </w:rPr>
        <w:t>sell</w:t>
      </w:r>
    </w:p>
    <w:p w:rsidR="00A1595A" w:rsidRPr="005C0FDD" w:rsidRDefault="00A1595A" w:rsidP="00A1595A">
      <w:pPr>
        <w:numPr>
          <w:ilvl w:val="0"/>
          <w:numId w:val="24"/>
        </w:numPr>
        <w:spacing w:line="240" w:lineRule="auto"/>
        <w:jc w:val="both"/>
        <w:rPr>
          <w:color w:val="000000" w:themeColor="text1"/>
          <w:sz w:val="24"/>
        </w:rPr>
      </w:pPr>
      <w:proofErr w:type="spellStart"/>
      <w:r w:rsidRPr="005C0FDD">
        <w:rPr>
          <w:color w:val="000000" w:themeColor="text1"/>
          <w:sz w:val="24"/>
        </w:rPr>
        <w:t>He/She</w:t>
      </w:r>
      <w:proofErr w:type="spellEnd"/>
      <w:r w:rsidRPr="005C0FDD">
        <w:rPr>
          <w:color w:val="000000" w:themeColor="text1"/>
          <w:sz w:val="24"/>
        </w:rPr>
        <w:t xml:space="preserve"> has sufficient amount of BTC</w:t>
      </w:r>
    </w:p>
    <w:p w:rsidR="00A1595A" w:rsidRPr="005C0FDD" w:rsidRDefault="00A1595A" w:rsidP="00A1595A">
      <w:pPr>
        <w:numPr>
          <w:ilvl w:val="0"/>
          <w:numId w:val="24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He initiates the</w:t>
      </w:r>
      <w:r w:rsidRPr="005C0FDD">
        <w:rPr>
          <w:color w:val="000000" w:themeColor="text1"/>
          <w:sz w:val="24"/>
        </w:rPr>
        <w:t xml:space="preserve"> sell</w:t>
      </w:r>
      <w:r w:rsidRPr="005C0FDD">
        <w:rPr>
          <w:color w:val="000000" w:themeColor="text1"/>
          <w:sz w:val="24"/>
        </w:rPr>
        <w:t xml:space="preserve"> order</w:t>
      </w:r>
    </w:p>
    <w:p w:rsidR="00A1595A" w:rsidRPr="005C0FDD" w:rsidRDefault="00A1595A" w:rsidP="00A1595A">
      <w:pPr>
        <w:numPr>
          <w:ilvl w:val="0"/>
          <w:numId w:val="24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Balance update according to current price</w:t>
      </w:r>
      <w:r w:rsidRPr="005C0FDD">
        <w:rPr>
          <w:color w:val="000000" w:themeColor="text1"/>
          <w:sz w:val="24"/>
        </w:rPr>
        <w:t xml:space="preserve"> of BTC</w:t>
      </w:r>
      <w:r w:rsidRPr="005C0FDD">
        <w:rPr>
          <w:color w:val="000000" w:themeColor="text1"/>
          <w:sz w:val="24"/>
        </w:rPr>
        <w:t xml:space="preserve"> and amount specified</w:t>
      </w: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Extensions: Failure in case of insufficient </w:t>
      </w:r>
      <w:r w:rsidRPr="005C0FDD">
        <w:rPr>
          <w:color w:val="000000" w:themeColor="text1"/>
          <w:sz w:val="24"/>
        </w:rPr>
        <w:t>number of BTC</w:t>
      </w: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</w:p>
    <w:p w:rsidR="00A1595A" w:rsidRPr="005C0FDD" w:rsidRDefault="00A1595A" w:rsidP="00A1595A">
      <w:pPr>
        <w:spacing w:line="240" w:lineRule="auto"/>
        <w:ind w:firstLine="720"/>
        <w:jc w:val="both"/>
        <w:rPr>
          <w:b/>
          <w:color w:val="000000" w:themeColor="text1"/>
          <w:sz w:val="24"/>
        </w:rPr>
      </w:pPr>
      <w:r w:rsidRPr="005C0FDD">
        <w:rPr>
          <w:b/>
          <w:color w:val="000000" w:themeColor="text1"/>
          <w:sz w:val="24"/>
        </w:rPr>
        <w:t xml:space="preserve">Use case: </w:t>
      </w:r>
      <w:r w:rsidRPr="005C0FDD">
        <w:rPr>
          <w:b/>
          <w:color w:val="000000" w:themeColor="text1"/>
          <w:sz w:val="24"/>
        </w:rPr>
        <w:t>Visualize Wallet History</w:t>
      </w:r>
    </w:p>
    <w:p w:rsidR="00A1595A" w:rsidRPr="005C0FDD" w:rsidRDefault="00A1595A" w:rsidP="00A1595A">
      <w:pPr>
        <w:spacing w:line="240" w:lineRule="auto"/>
        <w:ind w:firstLine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Level: user-goal level</w:t>
      </w:r>
    </w:p>
    <w:p w:rsidR="00A1595A" w:rsidRPr="005C0FDD" w:rsidRDefault="00A1595A" w:rsidP="00A1595A">
      <w:pPr>
        <w:spacing w:line="240" w:lineRule="auto"/>
        <w:ind w:firstLine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Primary actor: End User</w:t>
      </w: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Main success scenario: </w:t>
      </w:r>
    </w:p>
    <w:p w:rsidR="00A1595A" w:rsidRPr="005C0FDD" w:rsidRDefault="00A1595A" w:rsidP="005C0FDD">
      <w:pPr>
        <w:numPr>
          <w:ilvl w:val="0"/>
          <w:numId w:val="26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User Selects </w:t>
      </w:r>
      <w:r w:rsidRPr="005C0FDD">
        <w:rPr>
          <w:color w:val="000000" w:themeColor="text1"/>
          <w:sz w:val="24"/>
        </w:rPr>
        <w:t>the option Wallet History</w:t>
      </w:r>
    </w:p>
    <w:p w:rsidR="00A1595A" w:rsidRPr="005C0FDD" w:rsidRDefault="00A1595A" w:rsidP="005C0FDD">
      <w:pPr>
        <w:numPr>
          <w:ilvl w:val="0"/>
          <w:numId w:val="26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Specifies time period</w:t>
      </w:r>
    </w:p>
    <w:p w:rsidR="00A1595A" w:rsidRPr="005C0FDD" w:rsidRDefault="00A1595A" w:rsidP="005C0FDD">
      <w:pPr>
        <w:numPr>
          <w:ilvl w:val="0"/>
          <w:numId w:val="26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Gathering data from the database for the previous x days</w:t>
      </w:r>
    </w:p>
    <w:p w:rsidR="00A1595A" w:rsidRPr="005C0FDD" w:rsidRDefault="00A1595A" w:rsidP="005C0FDD">
      <w:pPr>
        <w:numPr>
          <w:ilvl w:val="0"/>
          <w:numId w:val="26"/>
        </w:numPr>
        <w:spacing w:line="240" w:lineRule="auto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>Visualization of the graph with the wallet history (USD value of wallet on each day)</w:t>
      </w:r>
    </w:p>
    <w:p w:rsidR="00A1595A" w:rsidRPr="005C0FDD" w:rsidRDefault="00A1595A" w:rsidP="00A1595A">
      <w:pPr>
        <w:spacing w:line="240" w:lineRule="auto"/>
        <w:jc w:val="both"/>
        <w:rPr>
          <w:color w:val="000000" w:themeColor="text1"/>
          <w:sz w:val="24"/>
        </w:rPr>
      </w:pPr>
    </w:p>
    <w:p w:rsidR="00A1595A" w:rsidRPr="005C0FDD" w:rsidRDefault="00A1595A" w:rsidP="00A1595A">
      <w:pPr>
        <w:spacing w:line="240" w:lineRule="auto"/>
        <w:ind w:left="720"/>
        <w:jc w:val="both"/>
        <w:rPr>
          <w:color w:val="000000" w:themeColor="text1"/>
          <w:sz w:val="24"/>
        </w:rPr>
      </w:pPr>
      <w:r w:rsidRPr="005C0FDD">
        <w:rPr>
          <w:color w:val="000000" w:themeColor="text1"/>
          <w:sz w:val="24"/>
        </w:rPr>
        <w:t xml:space="preserve">Extensions: Failure in case </w:t>
      </w:r>
      <w:r w:rsidRPr="005C0FDD">
        <w:rPr>
          <w:color w:val="000000" w:themeColor="text1"/>
          <w:sz w:val="24"/>
        </w:rPr>
        <w:t>there is no data in the given time period</w:t>
      </w:r>
    </w:p>
    <w:p w:rsidR="00A1595A" w:rsidRPr="00A1595A" w:rsidRDefault="00A1595A" w:rsidP="00A1595A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A1595A" w:rsidRPr="00A1595A" w:rsidRDefault="00A1595A" w:rsidP="00A1595A">
      <w:pPr>
        <w:pStyle w:val="BodyText"/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8126F" w:rsidRDefault="0088126F" w:rsidP="0088126F"/>
    <w:p w:rsidR="0088126F" w:rsidRPr="0088126F" w:rsidRDefault="006774EF" w:rsidP="0088126F">
      <w:r>
        <w:rPr>
          <w:noProof/>
        </w:rPr>
        <w:lastRenderedPageBreak/>
        <w:drawing>
          <wp:inline distT="0" distB="0" distL="0" distR="0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Use Case Diagram - Page 1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93" w:rsidRPr="00D047E9" w:rsidRDefault="008C4393" w:rsidP="00D047E9">
      <w:pPr>
        <w:pStyle w:val="InfoBlue"/>
      </w:pPr>
      <w:bookmarkStart w:id="6" w:name="_GoBack"/>
      <w:bookmarkEnd w:id="6"/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6E9" w:rsidRDefault="007166E9">
      <w:pPr>
        <w:spacing w:line="240" w:lineRule="auto"/>
      </w:pPr>
      <w:r>
        <w:separator/>
      </w:r>
    </w:p>
  </w:endnote>
  <w:endnote w:type="continuationSeparator" w:id="0">
    <w:p w:rsidR="007166E9" w:rsidRDefault="00716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36056A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166E9">
            <w:fldChar w:fldCharType="begin"/>
          </w:r>
          <w:r w:rsidR="007166E9">
            <w:instrText xml:space="preserve"> DOCPROPERTY "Company"  \* MERGEFORMAT </w:instrText>
          </w:r>
          <w:r w:rsidR="007166E9">
            <w:fldChar w:fldCharType="separate"/>
          </w:r>
          <w:proofErr w:type="spellStart"/>
          <w:r w:rsidR="0036056A">
            <w:t>Barabas</w:t>
          </w:r>
          <w:proofErr w:type="spellEnd"/>
          <w:r w:rsidR="0036056A">
            <w:t xml:space="preserve"> </w:t>
          </w:r>
          <w:proofErr w:type="spellStart"/>
          <w:r w:rsidR="0036056A">
            <w:t>Hunor</w:t>
          </w:r>
          <w:proofErr w:type="spellEnd"/>
          <w:r w:rsidR="007166E9">
            <w:fldChar w:fldCharType="end"/>
          </w:r>
          <w:r w:rsidR="0036056A">
            <w:t xml:space="preserve"> 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1595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774EF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6E9" w:rsidRDefault="007166E9">
      <w:pPr>
        <w:spacing w:line="240" w:lineRule="auto"/>
      </w:pPr>
      <w:r>
        <w:separator/>
      </w:r>
    </w:p>
  </w:footnote>
  <w:footnote w:type="continuationSeparator" w:id="0">
    <w:p w:rsidR="007166E9" w:rsidRDefault="007166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36056A" w:rsidRDefault="0036056A">
    <w:pPr>
      <w:pBdr>
        <w:bottom w:val="single" w:sz="6" w:space="1" w:color="auto"/>
      </w:pBdr>
      <w:jc w:val="right"/>
      <w:rPr>
        <w:sz w:val="32"/>
        <w:szCs w:val="32"/>
      </w:rPr>
    </w:pPr>
    <w:proofErr w:type="spellStart"/>
    <w:r w:rsidRPr="0036056A">
      <w:rPr>
        <w:sz w:val="32"/>
        <w:szCs w:val="32"/>
      </w:rPr>
      <w:t>Barabas</w:t>
    </w:r>
    <w:proofErr w:type="spellEnd"/>
    <w:r w:rsidRPr="0036056A">
      <w:rPr>
        <w:sz w:val="32"/>
        <w:szCs w:val="32"/>
      </w:rPr>
      <w:t xml:space="preserve"> </w:t>
    </w:r>
    <w:proofErr w:type="spellStart"/>
    <w:r w:rsidRPr="0036056A">
      <w:rPr>
        <w:sz w:val="32"/>
        <w:szCs w:val="32"/>
      </w:rPr>
      <w:t>Hunor</w:t>
    </w:r>
    <w:proofErr w:type="spellEnd"/>
  </w:p>
  <w:p w:rsidR="0004741B" w:rsidRPr="0036056A" w:rsidRDefault="0036056A" w:rsidP="0004741B">
    <w:pPr>
      <w:pBdr>
        <w:bottom w:val="single" w:sz="6" w:space="1" w:color="auto"/>
      </w:pBdr>
      <w:jc w:val="right"/>
      <w:rPr>
        <w:rFonts w:ascii="Arial" w:hAnsi="Arial"/>
        <w:b/>
        <w:sz w:val="32"/>
        <w:szCs w:val="32"/>
      </w:rPr>
    </w:pPr>
    <w:r w:rsidRPr="0036056A">
      <w:rPr>
        <w:sz w:val="32"/>
        <w:szCs w:val="32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A1595A">
          <w:proofErr w:type="spellStart"/>
          <w:r>
            <w:t>Cryptocurrency</w:t>
          </w:r>
          <w:proofErr w:type="spellEnd"/>
          <w:r>
            <w:t xml:space="preserve"> Market Simulator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C0FDD">
          <w:r>
            <w:t xml:space="preserve">  Date:  &lt;21/03/18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C0FDD">
          <w:r>
            <w:t>Project-Use 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B53075D"/>
    <w:multiLevelType w:val="hybridMultilevel"/>
    <w:tmpl w:val="580A04A6"/>
    <w:lvl w:ilvl="0" w:tplc="4CCEF1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9B46D7"/>
    <w:multiLevelType w:val="hybridMultilevel"/>
    <w:tmpl w:val="E9B4595C"/>
    <w:lvl w:ilvl="0" w:tplc="4CCEF1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3328D"/>
    <w:multiLevelType w:val="hybridMultilevel"/>
    <w:tmpl w:val="12E41B1A"/>
    <w:lvl w:ilvl="0" w:tplc="4CCEF1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7443C25"/>
    <w:multiLevelType w:val="hybridMultilevel"/>
    <w:tmpl w:val="4372E67E"/>
    <w:lvl w:ilvl="0" w:tplc="4CCEF1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19"/>
  </w:num>
  <w:num w:numId="22">
    <w:abstractNumId w:val="9"/>
  </w:num>
  <w:num w:numId="23">
    <w:abstractNumId w:val="23"/>
  </w:num>
  <w:num w:numId="24">
    <w:abstractNumId w:val="7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86"/>
    <w:rsid w:val="0004741B"/>
    <w:rsid w:val="000916B9"/>
    <w:rsid w:val="002D02EB"/>
    <w:rsid w:val="002D7D51"/>
    <w:rsid w:val="0036056A"/>
    <w:rsid w:val="0056530F"/>
    <w:rsid w:val="00570E86"/>
    <w:rsid w:val="005C0FDD"/>
    <w:rsid w:val="00664E4B"/>
    <w:rsid w:val="006774EF"/>
    <w:rsid w:val="006C543D"/>
    <w:rsid w:val="007166E9"/>
    <w:rsid w:val="0088126F"/>
    <w:rsid w:val="008C4393"/>
    <w:rsid w:val="008D740B"/>
    <w:rsid w:val="0090593F"/>
    <w:rsid w:val="00A1595A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Mortimer</cp:lastModifiedBy>
  <cp:revision>4</cp:revision>
  <dcterms:created xsi:type="dcterms:W3CDTF">2018-03-21T11:57:00Z</dcterms:created>
  <dcterms:modified xsi:type="dcterms:W3CDTF">2018-03-21T14:06:00Z</dcterms:modified>
</cp:coreProperties>
</file>